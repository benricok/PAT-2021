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84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06"/>
        <w:gridCol w:w="10639"/>
      </w:tblGrid>
      <w:tr>
        <w:trPr>
          <w:trHeight w:val="14243" w:hRule="atLeast"/>
        </w:trPr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color="auto" w:fill="B70DA3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E36C0A" w:themeColor="accent6" w:themeShade="bf"/>
              </w:rPr>
            </w:pPr>
            <w:r>
              <w:rPr>
                <w:rFonts w:eastAsia="Rockwell" w:cs=""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63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E36C0A" w:themeColor="accent6" w:themeShade="bf"/>
              </w:rPr>
            </w:pPr>
            <w:r>
              <w:rPr>
                <w:rFonts w:eastAsia="Rockwell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g">
                  <w:drawing>
                    <wp:inline distT="0" distB="6350" distL="0" distR="0" wp14:anchorId="7C2A7B88">
                      <wp:extent cx="5224780" cy="6128385"/>
                      <wp:effectExtent l="0" t="0" r="0" b="6350"/>
                      <wp:docPr id="1" name="Shape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24320" cy="6127920"/>
                                <a:chOff x="0" y="-6134760"/>
                                <a:chExt cx="5224320" cy="6127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876840" cy="38768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Rockwell" w:hAnsi="Rockwell"/>
                                        <w:color w:val="1F497D"/>
                                      </w:rPr>
                                      <w:t>IT PAt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Rockwell" w:hAnsi="Rockwell"/>
                                        <w:color w:val="1F497D"/>
                                      </w:rPr>
                                      <w:t xml:space="preserve"> Gr11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rFonts w:asciiTheme="minorHAnsi" w:cstheme="minorBidi" w:eastAsiaTheme="minorHAnsi" w:hAnsiTheme="minorHAnsi"/>
                                        <w:color w:val="auto"/>
                                      </w:rPr>
                                    </w:r>
                                  </w:p>
                                </w:txbxContent>
                              </wps:txbx>
                              <wps:bodyPr numCol="1" spcCol="0" horzOverflow="overflow" vertOverflow="overflow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937880" y="2579400"/>
                                  <a:ext cx="3286080" cy="32860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alpha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Rockwell" w:hAnsi="Rockwell"/>
                                        <w:color w:val="000000"/>
                                      </w:rPr>
                                      <w:t>Benrico KRog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Rockwell" w:hAnsi="Rockwell"/>
                                        <w:color w:val="000000"/>
                                      </w:rPr>
                                      <w:t>------------------------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Rockwell" w:hAnsi="Rockwell"/>
                                        <w:color w:val="000000"/>
                                      </w:rPr>
                                      <w:t>W. Van rooyen</w:t>
                                    </w:r>
                                  </w:p>
                                </w:txbxContent>
                              </wps:txbx>
                              <wps:bodyPr numCol="1" spcCol="0" horzOverflow="overflow" vertOverflow="overflow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433160" y="4791240"/>
                                  <a:ext cx="1337400" cy="13366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36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6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Rockwell" w:hAnsi="Rockwell"/>
                                        <w:color w:val="000000"/>
                                      </w:rPr>
                                      <w:t>2021</w:t>
                                    </w:r>
                                  </w:p>
                                </w:txbxContent>
                              </wps:txbx>
                              <wps:bodyPr numCol="1" spcCol="0" horzOverflow="overflow" vertOverflow="overflow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" style="position:absolute;margin-left:0pt;margin-top:-483.05pt;width:411.35pt;height:482.5pt" coordorigin="0,-9661" coordsize="8227,9650">
                      <v:oval id="shape_0" ID="Oval 171" path="l-2147483648,-2147483643l-2147483628,-2147483627l-2147483648,-2147483643l-2147483626,-2147483625xe" fillcolor="#4bacc6" stroked="f" o:allowincell="f" style="position:absolute;left:0;top:-9661;width:6104;height:6104;mso-wrap-style:square;v-text-anchor:middle;mso-position-vertical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Rockwell" w:hAnsi="Rockwell"/>
                                  <w:color w:val="1F497D"/>
                                </w:rPr>
                                <w:t>IT PAt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Rockwell" w:hAnsi="Rockwell"/>
                                  <w:color w:val="1F497D"/>
                                </w:rPr>
                                <w:t xml:space="preserve"> Gr11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/>
                                  <w:color w:val="auto"/>
                                </w:rPr>
                              </w:r>
                            </w:p>
                          </w:txbxContent>
                        </v:textbox>
                        <v:fill o:detectmouseclick="t" type="solid" color2="#b45339" opacity="0.66"/>
                        <v:stroke color="#3465a4" weight="38160" joinstyle="round" endcap="flat"/>
                        <w10:wrap type="square"/>
                      </v:oval>
                      <v:oval id="shape_0" ID="Oval 172" path="l-2147483648,-2147483643l-2147483628,-2147483627l-2147483648,-2147483643l-2147483626,-2147483625xe" fillcolor="#b70da3" stroked="f" o:allowincell="f" style="position:absolute;left:3052;top:-5599;width:5174;height:5174;mso-wrap-style:square;v-text-anchor:middle;mso-position-vertical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Rockwell" w:hAnsi="Rockwell"/>
                                  <w:color w:val="000000"/>
                                </w:rPr>
                                <w:t>Benrico KRog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Rockwell" w:hAnsi="Rockwell"/>
                                  <w:color w:val="000000"/>
                                </w:rPr>
                                <w:t>------------------------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Rockwell" w:hAnsi="Rockwell"/>
                                  <w:color w:val="000000"/>
                                </w:rPr>
                                <w:t>W. Van rooyen</w:t>
                              </w:r>
                            </w:p>
                          </w:txbxContent>
                        </v:textbox>
                        <v:fill o:detectmouseclick="t" type="solid" color2="#48f25c" opacity="0.64"/>
                        <v:stroke color="#3465a4" weight="38160" joinstyle="round" endcap="flat"/>
                        <w10:wrap type="square"/>
                      </v:oval>
                      <v:oval id="shape_0" ID="Oval 173" path="l-2147483648,-2147483643l-2147483628,-2147483627l-2147483648,-2147483643l-2147483626,-2147483625xe" fillcolor="#eeece1" stroked="f" o:allowincell="f" style="position:absolute;left:2257;top:-2116;width:2105;height:2104;mso-wrap-style:square;v-text-anchor:middle;mso-position-vertical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Rockwell" w:hAnsi="Rockwell"/>
                                  <w:color w:val="000000"/>
                                </w:rPr>
                                <w:t>2021</w:t>
                              </w:r>
                            </w:p>
                          </w:txbxContent>
                        </v:textbox>
                        <v:fill o:detectmouseclick="t" type="solid" color2="#11131e" opacity="0.66"/>
                        <v:stroke color="#3465a4" weight="38160" joinstyle="round" endcap="flat"/>
                        <w10:wrap type="square"/>
                      </v:oval>
                    </v:group>
                  </w:pict>
                </mc:Fallback>
              </mc:AlternateContent>
            </w:r>
          </w:p>
        </w:tc>
      </w:tr>
    </w:tbl>
    <w:p>
      <w:pPr>
        <w:pStyle w:val="Normal"/>
        <w:ind w:right="3600" w:hanging="0"/>
        <w:rPr>
          <w:color w:val="E36C0A" w:themeColor="accent6" w:themeShade="bf"/>
        </w:rPr>
      </w:pPr>
      <w:r>
        <w:rPr>
          <w:color w:val="E36C0A" w:themeColor="accent6" w:themeShade="bf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15" wp14:anchorId="3D53698A">
                <wp:simplePos x="0" y="0"/>
                <wp:positionH relativeFrom="column">
                  <wp:posOffset>-403860</wp:posOffset>
                </wp:positionH>
                <wp:positionV relativeFrom="paragraph">
                  <wp:posOffset>-1626235</wp:posOffset>
                </wp:positionV>
                <wp:extent cx="3877310" cy="3877310"/>
                <wp:effectExtent l="0" t="0" r="9525" b="9525"/>
                <wp:wrapNone/>
                <wp:docPr id="2" name="Oval 1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840" cy="38768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InDex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74" path="l-2147483648,-2147483643l-2147483628,-2147483627l-2147483648,-2147483643l-2147483626,-2147483625xe" fillcolor="#b70da3" stroked="f" o:allowincell="f" style="position:absolute;margin-left:-31.8pt;margin-top:-128.05pt;width:305.2pt;height:305.2pt;mso-wrap-style:square;v-text-anchor:middle" wp14:anchorId="3D53698A">
                <v:fill o:detectmouseclick="t" type="solid" color2="#48f25c" opacity="0.66"/>
                <v:stroke color="#3465a4" weight="38160" joinstyle="round" endcap="flat"/>
                <v:textbox>
                  <w:txbxContent>
                    <w:p>
                      <w:pPr>
                        <w:pStyle w:val="Heading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Heading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InDex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"/>
        <w:rPr>
          <w:color w:val="E36C0A" w:themeColor="accent6" w:themeShade="bf"/>
        </w:rPr>
      </w:pPr>
      <w:r>
        <w:rPr>
          <w:color w:val="E36C0A" w:themeColor="accent6" w:themeShade="bf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3" wp14:anchorId="60017E85">
                <wp:simplePos x="0" y="0"/>
                <wp:positionH relativeFrom="column">
                  <wp:posOffset>1316990</wp:posOffset>
                </wp:positionH>
                <wp:positionV relativeFrom="paragraph">
                  <wp:posOffset>716915</wp:posOffset>
                </wp:positionV>
                <wp:extent cx="5189855" cy="5189855"/>
                <wp:effectExtent l="0" t="0" r="0" b="0"/>
                <wp:wrapNone/>
                <wp:docPr id="4" name="Oval 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400" cy="5189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2"/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1Spine"/>
                              <w:rPr/>
                            </w:pPr>
                            <w:r>
                              <w:rPr/>
                              <w:t>PAT:</w:t>
                            </w:r>
                          </w:p>
                          <w:p>
                            <w:pPr>
                              <w:pStyle w:val="1Spin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400"/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76" path="l-2147483648,-2147483643l-2147483628,-2147483627l-2147483648,-2147483643l-2147483626,-2147483625xe" fillcolor="#eeece1" stroked="f" o:allowincell="f" style="position:absolute;margin-left:103.7pt;margin-top:56.45pt;width:408.55pt;height:408.55pt;mso-wrap-style:square;v-text-anchor:middle" wp14:anchorId="60017E85">
                <v:fill o:detectmouseclick="t" type="solid" color2="#11131e" opacity="0.66"/>
                <v:stroke color="#3465a4" weight="38160" joinstyle="round" endcap="flat"/>
                <v:textbox>
                  <w:txbxContent>
                    <w:p>
                      <w:pPr>
                        <w:pStyle w:val="Subtitle2"/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1Spine"/>
                        <w:rPr/>
                      </w:pPr>
                      <w:r>
                        <w:rPr/>
                        <w:t>PAT:</w:t>
                      </w:r>
                    </w:p>
                    <w:p>
                      <w:pPr>
                        <w:pStyle w:val="1Spin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List your contents here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List your contents here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List your contents here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400"/>
                        <w:rPr/>
                      </w:pPr>
                      <w:r>
                        <w:rPr/>
                        <w:t>List your contents here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1270" distL="1270" distR="1270" simplePos="0" locked="0" layoutInCell="0" allowOverlap="1" relativeHeight="5">
                <wp:simplePos x="0" y="0"/>
                <wp:positionH relativeFrom="margin">
                  <wp:posOffset>6425565</wp:posOffset>
                </wp:positionH>
                <wp:positionV relativeFrom="margin">
                  <wp:posOffset>1316990</wp:posOffset>
                </wp:positionV>
                <wp:extent cx="1357630" cy="869315"/>
                <wp:effectExtent l="0" t="0" r="0" b="7620"/>
                <wp:wrapNone/>
                <wp:docPr id="6" name="AutoShape 4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5684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2"/>
                        </a:solidFill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Name"/>
                              <w:spacing w:before="0" w:after="20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Tab 1</w:t>
                            </w:r>
                          </w:p>
                        </w:txbxContent>
                      </wps:txbx>
                      <wps:bodyPr anchor="b" vert="vert" rot="54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0800" path="m,l@2,l21600,10800l@2,21600l,21600xe">
                <v:stroke joinstyle="miter"/>
                <v:formulas>
                  <v:f eqn="val 21600"/>
                  <v:f eqn="val #0"/>
                  <v:f eqn="sum width 0 @1"/>
                  <v:f eqn="sum @2 width 0"/>
                  <v:f eqn="prod 1 @3 2"/>
                  <v:f eqn="prod @2 1 2"/>
                </v:formulas>
                <v:path gradientshapeok="t" o:connecttype="rect" textboxrect="0,0,@4,21600"/>
                <v:handles>
                  <v:h position="@2,0"/>
                </v:handles>
              </v:shapetype>
              <v:shape id="shape_0" ID="AutoShape 412" path="m0,0l-2147483639,0l-2147483633,-2147483635l-2147483639,-2147483634l0,-2147483634xe" fillcolor="#b70da3" stroked="f" o:allowincell="f" style="position:absolute;margin-left:505.95pt;margin-top:103.7pt;width:106.8pt;height:68.35pt;mso-wrap-style:square;v-text-anchor:bottom;rotation:180;mso-position-horizontal-relative:margin;mso-position-vertical-relative:margin" type="_x0000_t15">
                <v:fill o:detectmouseclick="t" type="solid" color2="#48f25c"/>
                <v:stroke color="#3465a4" weight="3240" joinstyle="miter" endcap="flat"/>
                <v:textbox>
                  <w:txbxContent>
                    <w:p>
                      <w:pPr>
                        <w:pStyle w:val="TabName"/>
                        <w:spacing w:before="0" w:after="20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Tab 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br w:type="page"/>
      </w:r>
    </w:p>
    <w:p>
      <w:pPr>
        <w:pStyle w:val="Normal"/>
        <w:rPr>
          <w:color w:val="E36C0A" w:themeColor="accent6" w:themeShade="bf"/>
        </w:rPr>
      </w:pPr>
      <w:r>
        <w:rPr>
          <w:color w:val="E36C0A" w:themeColor="accent6" w:themeShade="bf"/>
        </w:rPr>
        <mc:AlternateContent>
          <mc:Choice Requires="wps">
            <w:drawing>
              <wp:anchor behindDoc="0" distT="1270" distB="1270" distL="1270" distR="1270" simplePos="0" locked="0" layoutInCell="0" allowOverlap="1" relativeHeight="7">
                <wp:simplePos x="0" y="0"/>
                <wp:positionH relativeFrom="margin">
                  <wp:posOffset>6425565</wp:posOffset>
                </wp:positionH>
                <wp:positionV relativeFrom="margin">
                  <wp:posOffset>2391410</wp:posOffset>
                </wp:positionV>
                <wp:extent cx="1357630" cy="869315"/>
                <wp:effectExtent l="0" t="0" r="0" b="7620"/>
                <wp:wrapNone/>
                <wp:docPr id="8" name="AutoShape 4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5684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5"/>
                        </a:solidFill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Name"/>
                              <w:spacing w:before="0" w:after="2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 2</w:t>
                            </w:r>
                          </w:p>
                        </w:txbxContent>
                      </wps:txbx>
                      <wps:bodyPr anchor="b" vert="vert" rot="54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utoShape 418" path="m0,0l-2147483639,0l-2147483633,-2147483635l-2147483639,-2147483634l0,-2147483634xe" fillcolor="#4bacc6" stroked="f" o:allowincell="f" style="position:absolute;margin-left:505.95pt;margin-top:188.3pt;width:106.8pt;height:68.35pt;mso-wrap-style:square;v-text-anchor:bottom;rotation:180;mso-position-horizontal-relative:margin;mso-position-vertical-relative:margin" type="_x0000_t15">
                <v:fill o:detectmouseclick="t" type="solid" color2="#b45339"/>
                <v:stroke color="#3465a4" weight="3240" joinstyle="miter" endcap="flat"/>
                <v:textbox>
                  <w:txbxContent>
                    <w:p>
                      <w:pPr>
                        <w:pStyle w:val="TabName"/>
                        <w:spacing w:before="0" w:after="20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 2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19050" distL="19050" distR="19050" simplePos="0" locked="0" layoutInCell="0" allowOverlap="1" relativeHeight="17" wp14:anchorId="0FF4A205">
                <wp:simplePos x="0" y="0"/>
                <wp:positionH relativeFrom="column">
                  <wp:posOffset>1245235</wp:posOffset>
                </wp:positionH>
                <wp:positionV relativeFrom="paragraph">
                  <wp:posOffset>960120</wp:posOffset>
                </wp:positionV>
                <wp:extent cx="5189855" cy="5189855"/>
                <wp:effectExtent l="0" t="0" r="0" b="0"/>
                <wp:wrapNone/>
                <wp:docPr id="10" name="Oval 1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400" cy="5189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2"/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>
                            <w:pPr>
                              <w:pStyle w:val="1Spine"/>
                              <w:rPr/>
                            </w:pPr>
                            <w:r>
                              <w:rPr/>
                              <w:t>IN THIS SECTION:</w:t>
                            </w:r>
                          </w:p>
                          <w:p>
                            <w:pPr>
                              <w:pStyle w:val="1Spin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400"/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77" path="l-2147483648,-2147483643l-2147483628,-2147483627l-2147483648,-2147483643l-2147483626,-2147483625xe" fillcolor="#eeece1" stroked="f" o:allowincell="f" style="position:absolute;margin-left:98.05pt;margin-top:75.6pt;width:408.55pt;height:408.55pt;mso-wrap-style:square;v-text-anchor:middle" wp14:anchorId="0FF4A205">
                <v:fill o:detectmouseclick="t" type="solid" color2="#11131e" opacity="0.66"/>
                <v:stroke color="#3465a4" weight="38160" joinstyle="round" endcap="flat"/>
                <v:textbox>
                  <w:txbxContent>
                    <w:p>
                      <w:pPr>
                        <w:pStyle w:val="Subtitle2"/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>
                      <w:pPr>
                        <w:pStyle w:val="1Spine"/>
                        <w:rPr/>
                      </w:pPr>
                      <w:r>
                        <w:rPr/>
                        <w:t>IN THIS SECTION:</w:t>
                      </w:r>
                    </w:p>
                    <w:p>
                      <w:pPr>
                        <w:pStyle w:val="1Spin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List your contents here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List your contents here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List your contents here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400"/>
                        <w:rPr/>
                      </w:pPr>
                      <w:r>
                        <w:rPr/>
                        <w:t>List your contents here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9050" distB="19050" distL="19050" distR="19050" simplePos="0" locked="0" layoutInCell="0" allowOverlap="1" relativeHeight="21" wp14:anchorId="2CCF2763">
                <wp:simplePos x="0" y="0"/>
                <wp:positionH relativeFrom="column">
                  <wp:posOffset>-474345</wp:posOffset>
                </wp:positionH>
                <wp:positionV relativeFrom="paragraph">
                  <wp:posOffset>-1697990</wp:posOffset>
                </wp:positionV>
                <wp:extent cx="3877310" cy="3877310"/>
                <wp:effectExtent l="0" t="0" r="9525" b="9525"/>
                <wp:wrapNone/>
                <wp:docPr id="12" name="Oval 1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840" cy="387684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1"/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 xml:space="preserve">Class Name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78" path="l-2147483648,-2147483643l-2147483628,-2147483627l-2147483648,-2147483643l-2147483626,-2147483625xe" fillcolor="#4bacc6" stroked="f" o:allowincell="f" style="position:absolute;margin-left:-37.35pt;margin-top:-133.7pt;width:305.2pt;height:305.2pt;mso-wrap-style:square;v-text-anchor:middle" wp14:anchorId="2CCF2763">
                <v:fill o:detectmouseclick="t" type="solid" color2="#b45339" opacity="0.66"/>
                <v:stroke color="#3465a4" weight="38160" joinstyle="round" endcap="flat"/>
                <v:textbox>
                  <w:txbxContent>
                    <w:p>
                      <w:pPr>
                        <w:pStyle w:val="Heading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Heading1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 xml:space="preserve">Class Name 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  <w:r>
        <w:br w:type="page"/>
      </w:r>
    </w:p>
    <w:p>
      <w:pPr>
        <w:pStyle w:val="Normal"/>
        <w:rPr>
          <w:color w:val="E36C0A" w:themeColor="accent6" w:themeShade="bf"/>
        </w:rPr>
      </w:pPr>
      <w:r>
        <w:rPr>
          <w:color w:val="E36C0A" w:themeColor="accent6" w:themeShade="bf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25" wp14:anchorId="20F4A11B">
                <wp:simplePos x="0" y="0"/>
                <wp:positionH relativeFrom="column">
                  <wp:posOffset>-478155</wp:posOffset>
                </wp:positionH>
                <wp:positionV relativeFrom="paragraph">
                  <wp:posOffset>-1602740</wp:posOffset>
                </wp:positionV>
                <wp:extent cx="3877310" cy="3877310"/>
                <wp:effectExtent l="0" t="0" r="9525" b="9525"/>
                <wp:wrapNone/>
                <wp:docPr id="14" name="Oval 1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840" cy="38768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1"/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 xml:space="preserve">Class Name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80" path="l-2147483648,-2147483643l-2147483628,-2147483627l-2147483648,-2147483643l-2147483626,-2147483625xe" fillcolor="#f79646" stroked="f" o:allowincell="f" style="position:absolute;margin-left:-37.65pt;margin-top:-126.2pt;width:305.2pt;height:305.2pt;mso-wrap-style:square;v-text-anchor:middle" wp14:anchorId="20F4A11B">
                <v:fill o:detectmouseclick="t" type="solid" color2="#0869b9" opacity="0.66"/>
                <v:stroke color="#3465a4" weight="38160" joinstyle="round" endcap="flat"/>
                <v:textbox>
                  <w:txbxContent>
                    <w:p>
                      <w:pPr>
                        <w:pStyle w:val="Heading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Heading1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 xml:space="preserve">Class Name 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"/>
        <w:rPr>
          <w:color w:val="E36C0A" w:themeColor="accent6" w:themeShade="bf"/>
        </w:rPr>
      </w:pPr>
      <w:r>
        <w:rPr>
          <w:color w:val="E36C0A" w:themeColor="accent6" w:themeShade="bf"/>
        </w:rPr>
      </w:r>
    </w:p>
    <w:p>
      <w:pPr>
        <w:pStyle w:val="Normal"/>
        <w:rPr>
          <w:color w:val="E36C0A" w:themeColor="accent6" w:themeShade="bf"/>
        </w:rPr>
      </w:pPr>
      <w:r>
        <w:rPr>
          <w:color w:val="E36C0A" w:themeColor="accent6" w:themeShade="bf"/>
        </w:rPr>
        <mc:AlternateContent>
          <mc:Choice Requires="wps">
            <w:drawing>
              <wp:anchor behindDoc="0" distT="1270" distB="1270" distL="1270" distR="1270" simplePos="0" locked="0" layoutInCell="0" allowOverlap="1" relativeHeight="9">
                <wp:simplePos x="0" y="0"/>
                <wp:positionH relativeFrom="margin">
                  <wp:posOffset>6425565</wp:posOffset>
                </wp:positionH>
                <wp:positionV relativeFrom="margin">
                  <wp:posOffset>3488690</wp:posOffset>
                </wp:positionV>
                <wp:extent cx="1357630" cy="869315"/>
                <wp:effectExtent l="0" t="0" r="0" b="7620"/>
                <wp:wrapNone/>
                <wp:docPr id="16" name="AutoShape 4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5684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6"/>
                        </a:solidFill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Name"/>
                              <w:spacing w:before="0" w:after="2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 3</w:t>
                            </w:r>
                          </w:p>
                        </w:txbxContent>
                      </wps:txbx>
                      <wps:bodyPr anchor="b" vert="vert" rot="54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utoShape 422" path="m0,0l-2147483639,0l-2147483633,-2147483635l-2147483639,-2147483634l0,-2147483634xe" fillcolor="#f79646" stroked="f" o:allowincell="f" style="position:absolute;margin-left:505.95pt;margin-top:274.7pt;width:106.8pt;height:68.35pt;mso-wrap-style:square;v-text-anchor:bottom;rotation:180;mso-position-horizontal-relative:margin;mso-position-vertical-relative:margin" type="_x0000_t15">
                <v:fill o:detectmouseclick="t" type="solid" color2="#0869b9"/>
                <v:stroke color="#3465a4" weight="3240" joinstyle="miter" endcap="flat"/>
                <v:textbox>
                  <w:txbxContent>
                    <w:p>
                      <w:pPr>
                        <w:pStyle w:val="TabName"/>
                        <w:spacing w:before="0" w:after="20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 3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19050" distL="19050" distR="19050" simplePos="0" locked="0" layoutInCell="0" allowOverlap="1" relativeHeight="19" wp14:anchorId="0A9C4DAD">
                <wp:simplePos x="0" y="0"/>
                <wp:positionH relativeFrom="column">
                  <wp:posOffset>1240155</wp:posOffset>
                </wp:positionH>
                <wp:positionV relativeFrom="paragraph">
                  <wp:posOffset>423545</wp:posOffset>
                </wp:positionV>
                <wp:extent cx="5189855" cy="5189855"/>
                <wp:effectExtent l="0" t="0" r="0" b="0"/>
                <wp:wrapNone/>
                <wp:docPr id="18" name="Oval 1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400" cy="5189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2"/>
                              <w:rPr>
                                <w:rStyle w:val="BalloonTextChar"/>
                                <w:rFonts w:ascii="Microsoft Office Preview Font" w:hAnsi="Microsoft Office Preview Font" w:cs="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BalloonTextChar"/>
                                <w:rFonts w:cs="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>
                            <w:pPr>
                              <w:pStyle w:val="15Spine"/>
                              <w:rPr/>
                            </w:pPr>
                            <w:r>
                              <w:rPr/>
                              <w:t>IN THIS SECTION:</w:t>
                            </w:r>
                          </w:p>
                          <w:p>
                            <w:pPr>
                              <w:pStyle w:val="15Spin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400"/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79" path="l-2147483648,-2147483643l-2147483628,-2147483627l-2147483648,-2147483643l-2147483626,-2147483625xe" fillcolor="#eeece1" stroked="f" o:allowincell="f" style="position:absolute;margin-left:97.65pt;margin-top:33.35pt;width:408.55pt;height:408.55pt;mso-wrap-style:square;v-text-anchor:middle" wp14:anchorId="0A9C4DAD">
                <v:fill o:detectmouseclick="t" type="solid" color2="#11131e" opacity="0.66"/>
                <v:stroke color="#3465a4" weight="38160" joinstyle="round" endcap="flat"/>
                <v:textbox>
                  <w:txbxContent>
                    <w:p>
                      <w:pPr>
                        <w:pStyle w:val="Subtitle2"/>
                        <w:rPr>
                          <w:rStyle w:val="BalloonTextChar"/>
                          <w:rFonts w:ascii="Microsoft Office Preview Font" w:hAnsi="Microsoft Office Preview Font" w:cs="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Style w:val="BalloonTextChar"/>
                          <w:rFonts w:cs="" w:cstheme="minorBidi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>
                      <w:pPr>
                        <w:pStyle w:val="15Spine"/>
                        <w:rPr/>
                      </w:pPr>
                      <w:r>
                        <w:rPr/>
                        <w:t>IN THIS SECTION:</w:t>
                      </w:r>
                    </w:p>
                    <w:p>
                      <w:pPr>
                        <w:pStyle w:val="15Spin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List your contents here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List your contents here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List your contents here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400"/>
                        <w:rPr/>
                      </w:pPr>
                      <w:r>
                        <w:rPr/>
                        <w:t>List your contents here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  <w:r>
        <w:br w:type="page"/>
      </w:r>
    </w:p>
    <w:p>
      <w:pPr>
        <w:pStyle w:val="Normal"/>
        <w:rPr>
          <w:color w:val="E36C0A" w:themeColor="accent6" w:themeShade="bf"/>
        </w:rPr>
      </w:pPr>
      <w:r>
        <w:rPr>
          <w:color w:val="E36C0A" w:themeColor="accent6" w:themeShade="bf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27" wp14:anchorId="779A2B66">
                <wp:simplePos x="0" y="0"/>
                <wp:positionH relativeFrom="column">
                  <wp:posOffset>-480060</wp:posOffset>
                </wp:positionH>
                <wp:positionV relativeFrom="paragraph">
                  <wp:posOffset>-1702435</wp:posOffset>
                </wp:positionV>
                <wp:extent cx="3877310" cy="3877310"/>
                <wp:effectExtent l="0" t="0" r="9525" b="9525"/>
                <wp:wrapNone/>
                <wp:docPr id="20" name="Oval 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840" cy="387684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1"/>
                              <w:rPr/>
                            </w:pPr>
                            <w:r>
                              <w:rPr/>
                              <w:t xml:space="preserve">Class Name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82" path="l-2147483648,-2147483643l-2147483628,-2147483627l-2147483648,-2147483643l-2147483626,-2147483625xe" fillcolor="#1f497d" stroked="f" o:allowincell="f" style="position:absolute;margin-left:-37.8pt;margin-top:-134.05pt;width:305.2pt;height:305.2pt;mso-wrap-style:square;v-text-anchor:middle" wp14:anchorId="779A2B66">
                <v:fill o:detectmouseclick="t" type="solid" color2="#e0b682" opacity="0.66"/>
                <v:stroke color="#3465a4" weight="38160" joinstyle="round" endcap="flat"/>
                <v:textbox>
                  <w:txbxContent>
                    <w:p>
                      <w:pPr>
                        <w:pStyle w:val="Heading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Heading1"/>
                        <w:rPr/>
                      </w:pPr>
                      <w:r>
                        <w:rPr/>
                        <w:t xml:space="preserve">Class Name 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"/>
        <w:rPr>
          <w:color w:val="E36C0A" w:themeColor="accent6" w:themeShade="bf"/>
        </w:rPr>
      </w:pPr>
      <w:r>
        <w:rPr>
          <w:color w:val="E36C0A" w:themeColor="accent6" w:themeShade="bf"/>
        </w:rPr>
      </w:r>
    </w:p>
    <w:p>
      <w:pPr>
        <w:pStyle w:val="Normal"/>
        <w:rPr>
          <w:color w:val="E36C0A" w:themeColor="accent6" w:themeShade="bf"/>
        </w:rPr>
      </w:pPr>
      <w:r>
        <w:rPr>
          <w:color w:val="E36C0A" w:themeColor="accent6" w:themeShade="bf"/>
        </w:rPr>
        <mc:AlternateContent>
          <mc:Choice Requires="wps">
            <w:drawing>
              <wp:anchor behindDoc="0" distT="1270" distB="1270" distL="1270" distR="1270" simplePos="0" locked="0" layoutInCell="0" allowOverlap="1" relativeHeight="11">
                <wp:simplePos x="0" y="0"/>
                <wp:positionH relativeFrom="margin">
                  <wp:posOffset>6425565</wp:posOffset>
                </wp:positionH>
                <wp:positionV relativeFrom="margin">
                  <wp:posOffset>4563110</wp:posOffset>
                </wp:positionV>
                <wp:extent cx="1357630" cy="869315"/>
                <wp:effectExtent l="0" t="0" r="0" b="7620"/>
                <wp:wrapNone/>
                <wp:docPr id="22" name="AutoShape 4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5684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tx2"/>
                        </a:solidFill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Name"/>
                              <w:spacing w:before="0" w:after="20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Tab 4</w:t>
                            </w:r>
                          </w:p>
                        </w:txbxContent>
                      </wps:txbx>
                      <wps:bodyPr anchor="b" vert="vert" rot="54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utoShape 425" path="m0,0l-2147483639,0l-2147483633,-2147483635l-2147483639,-2147483634l0,-2147483634xe" fillcolor="#1f497d" stroked="f" o:allowincell="f" style="position:absolute;margin-left:505.95pt;margin-top:359.3pt;width:106.8pt;height:68.35pt;mso-wrap-style:square;v-text-anchor:bottom;rotation:180;mso-position-horizontal-relative:margin;mso-position-vertical-relative:margin" type="_x0000_t15">
                <v:fill o:detectmouseclick="t" type="solid" color2="#e0b682"/>
                <v:stroke color="#3465a4" weight="3240" joinstyle="miter" endcap="flat"/>
                <v:textbox>
                  <w:txbxContent>
                    <w:p>
                      <w:pPr>
                        <w:pStyle w:val="TabName"/>
                        <w:spacing w:before="0" w:after="20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Tab 4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19050" distL="19050" distR="19050" simplePos="0" locked="0" layoutInCell="0" allowOverlap="1" relativeHeight="23" wp14:anchorId="02674BED">
                <wp:simplePos x="0" y="0"/>
                <wp:positionH relativeFrom="column">
                  <wp:posOffset>1236980</wp:posOffset>
                </wp:positionH>
                <wp:positionV relativeFrom="paragraph">
                  <wp:posOffset>323215</wp:posOffset>
                </wp:positionV>
                <wp:extent cx="5189855" cy="5189855"/>
                <wp:effectExtent l="0" t="0" r="0" b="0"/>
                <wp:wrapNone/>
                <wp:docPr id="24" name="Oval 1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400" cy="5189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2"/>
                              <w:rPr>
                                <w:rStyle w:val="BalloonTextChar"/>
                                <w:rFonts w:ascii="Microsoft Office Preview Font" w:hAnsi="Microsoft Office Preview Font" w:cs="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BalloonTextChar"/>
                                <w:rFonts w:cs="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>
                            <w:pPr>
                              <w:pStyle w:val="2Spine"/>
                              <w:rPr/>
                            </w:pPr>
                            <w:r>
                              <w:rPr/>
                              <w:t>IN THIS SECTION:</w:t>
                            </w:r>
                          </w:p>
                          <w:p>
                            <w:pPr>
                              <w:pStyle w:val="2Spin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400"/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81" path="l-2147483648,-2147483643l-2147483628,-2147483627l-2147483648,-2147483643l-2147483626,-2147483625xe" fillcolor="#eeece1" stroked="f" o:allowincell="f" style="position:absolute;margin-left:97.4pt;margin-top:25.45pt;width:408.55pt;height:408.55pt;mso-wrap-style:square;v-text-anchor:middle" wp14:anchorId="02674BED">
                <v:fill o:detectmouseclick="t" type="solid" color2="#11131e" opacity="0.66"/>
                <v:stroke color="#3465a4" weight="38160" joinstyle="round" endcap="flat"/>
                <v:textbox>
                  <w:txbxContent>
                    <w:p>
                      <w:pPr>
                        <w:pStyle w:val="Subtitle2"/>
                        <w:rPr>
                          <w:rStyle w:val="BalloonTextChar"/>
                          <w:rFonts w:ascii="Microsoft Office Preview Font" w:hAnsi="Microsoft Office Preview Font" w:cs="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Style w:val="BalloonTextChar"/>
                          <w:rFonts w:cs="" w:cstheme="minorBidi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>
                      <w:pPr>
                        <w:pStyle w:val="2Spine"/>
                        <w:rPr/>
                      </w:pPr>
                      <w:r>
                        <w:rPr/>
                        <w:t>IN THIS SECTION:</w:t>
                      </w:r>
                    </w:p>
                    <w:p>
                      <w:pPr>
                        <w:pStyle w:val="2Spin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List your contents here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List your contents here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List your contents here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400"/>
                        <w:rPr/>
                      </w:pPr>
                      <w:r>
                        <w:rPr/>
                        <w:t>List your contents here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  <w:r>
        <w:br w:type="page"/>
      </w:r>
    </w:p>
    <w:p>
      <w:pPr>
        <w:pStyle w:val="Normal"/>
        <w:spacing w:before="0" w:after="200"/>
        <w:rPr>
          <w:color w:val="E36C0A" w:themeColor="accent6" w:themeShade="bf"/>
        </w:rPr>
      </w:pPr>
      <w:r>
        <w:rPr/>
        <mc:AlternateContent>
          <mc:Choice Requires="wps">
            <w:drawing>
              <wp:anchor behindDoc="0" distT="1270" distB="1270" distL="1270" distR="1270" simplePos="0" locked="0" layoutInCell="0" allowOverlap="1" relativeHeight="13">
                <wp:simplePos x="0" y="0"/>
                <wp:positionH relativeFrom="margin">
                  <wp:posOffset>6425565</wp:posOffset>
                </wp:positionH>
                <wp:positionV relativeFrom="margin">
                  <wp:posOffset>5660390</wp:posOffset>
                </wp:positionV>
                <wp:extent cx="1357630" cy="869315"/>
                <wp:effectExtent l="19050" t="0" r="14605" b="26670"/>
                <wp:wrapNone/>
                <wp:docPr id="26" name="AutoShape 4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56840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/>
                        </a:solidFill>
                        <a:ln w="3175">
                          <a:solidFill>
                            <a:srgbClr val="333333">
                              <a:lumMod val="60000"/>
                              <a:lumOff val="4000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Name"/>
                              <w:spacing w:before="0" w:after="20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Tab 5</w:t>
                            </w:r>
                          </w:p>
                        </w:txbxContent>
                      </wps:txbx>
                      <wps:bodyPr anchor="b" vert="vert" rot="54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utoShape 427" path="m0,0l-2147483639,0l-2147483633,-2147483635l-2147483639,-2147483634l0,-2147483634xe" fillcolor="#333333" stroked="t" o:allowincell="f" style="position:absolute;margin-left:505.95pt;margin-top:445.7pt;width:106.8pt;height:68.35pt;mso-wrap-style:square;v-text-anchor:bottom;rotation:180;mso-position-horizontal-relative:margin;mso-position-vertical-relative:margin" type="_x0000_t15">
                <v:fill o:detectmouseclick="t" type="solid" color2="#cccccc"/>
                <v:stroke color="#858585" weight="3240" joinstyle="miter" endcap="flat"/>
                <v:textbox>
                  <w:txbxContent>
                    <w:p>
                      <w:pPr>
                        <w:pStyle w:val="TabName"/>
                        <w:spacing w:before="0" w:after="20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Tab 5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19050" distL="19050" distR="19050" simplePos="0" locked="0" layoutInCell="0" allowOverlap="1" relativeHeight="29" wp14:anchorId="693DD3C4">
                <wp:simplePos x="0" y="0"/>
                <wp:positionH relativeFrom="column">
                  <wp:posOffset>1251585</wp:posOffset>
                </wp:positionH>
                <wp:positionV relativeFrom="paragraph">
                  <wp:posOffset>1094740</wp:posOffset>
                </wp:positionV>
                <wp:extent cx="5189855" cy="5189855"/>
                <wp:effectExtent l="0" t="0" r="0" b="0"/>
                <wp:wrapNone/>
                <wp:docPr id="28" name="Oval 1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400" cy="5189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2"/>
                              <w:rPr>
                                <w:rStyle w:val="BalloonTextChar"/>
                                <w:rFonts w:ascii="Microsoft Office Preview Font" w:hAnsi="Microsoft Office Preview Font" w:cs="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BalloonTextChar"/>
                                <w:rFonts w:cs="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>
                            <w:pPr>
                              <w:pStyle w:val="15Spine"/>
                              <w:rPr/>
                            </w:pPr>
                            <w:r>
                              <w:rPr/>
                              <w:t>IN THIS SECTION:</w:t>
                            </w:r>
                          </w:p>
                          <w:p>
                            <w:pPr>
                              <w:pStyle w:val="15Spin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400"/>
                              <w:rPr/>
                            </w:pPr>
                            <w:r>
                              <w:rPr/>
                              <w:t>List your contents here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83" path="l-2147483648,-2147483643l-2147483628,-2147483627l-2147483648,-2147483643l-2147483626,-2147483625xe" fillcolor="#eeece1" stroked="f" o:allowincell="f" style="position:absolute;margin-left:98.55pt;margin-top:86.2pt;width:408.55pt;height:408.55pt;mso-wrap-style:square;v-text-anchor:middle" wp14:anchorId="693DD3C4">
                <v:fill o:detectmouseclick="t" type="solid" color2="#11131e" opacity="0.66"/>
                <v:stroke color="#3465a4" weight="38160" joinstyle="round" endcap="flat"/>
                <v:textbox>
                  <w:txbxContent>
                    <w:p>
                      <w:pPr>
                        <w:pStyle w:val="Subtitle2"/>
                        <w:rPr>
                          <w:rStyle w:val="BalloonTextChar"/>
                          <w:rFonts w:ascii="Microsoft Office Preview Font" w:hAnsi="Microsoft Office Preview Font" w:cs="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Style w:val="BalloonTextChar"/>
                          <w:rFonts w:cs="" w:cstheme="minorBidi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>
                      <w:pPr>
                        <w:pStyle w:val="15Spine"/>
                        <w:rPr/>
                      </w:pPr>
                      <w:r>
                        <w:rPr/>
                        <w:t>IN THIS SECTION:</w:t>
                      </w:r>
                    </w:p>
                    <w:p>
                      <w:pPr>
                        <w:pStyle w:val="15Spin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List your contents here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List your contents here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List your contents here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400"/>
                        <w:rPr/>
                      </w:pPr>
                      <w:r>
                        <w:rPr/>
                        <w:t>List your contents here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9050" distB="19050" distL="19050" distR="19050" simplePos="0" locked="0" layoutInCell="0" allowOverlap="1" relativeHeight="31" wp14:anchorId="0370696A">
                <wp:simplePos x="0" y="0"/>
                <wp:positionH relativeFrom="column">
                  <wp:posOffset>-464820</wp:posOffset>
                </wp:positionH>
                <wp:positionV relativeFrom="paragraph">
                  <wp:posOffset>-1562100</wp:posOffset>
                </wp:positionV>
                <wp:extent cx="3877310" cy="3877310"/>
                <wp:effectExtent l="0" t="0" r="9525" b="9525"/>
                <wp:wrapNone/>
                <wp:docPr id="30" name="Oval 1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840" cy="38768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1"/>
                              <w:rPr/>
                            </w:pPr>
                            <w:r>
                              <w:rPr/>
                              <w:t xml:space="preserve">Class Name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84" path="l-2147483648,-2147483643l-2147483628,-2147483627l-2147483648,-2147483643l-2147483626,-2147483625xe" fillcolor="black" stroked="f" o:allowincell="f" style="position:absolute;margin-left:-36.6pt;margin-top:-123pt;width:305.2pt;height:305.2pt;mso-wrap-style:square;v-text-anchor:middle" wp14:anchorId="0370696A">
                <v:fill o:detectmouseclick="t" type="solid" color2="white" opacity="0.66"/>
                <v:stroke color="#3465a4" weight="38160" joinstyle="round" endcap="flat"/>
                <v:textbox>
                  <w:txbxContent>
                    <w:p>
                      <w:pPr>
                        <w:pStyle w:val="Heading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Heading1"/>
                        <w:rPr/>
                      </w:pPr>
                      <w:r>
                        <w:rPr/>
                        <w:t xml:space="preserve">Class Name 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0" w:right="5083" w:gutter="0" w:header="720" w:top="1440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ckwell">
    <w:charset w:val="00"/>
    <w:family w:val="roman"/>
    <w:pitch w:val="variable"/>
  </w:font>
  <w:font w:name="Tahoma">
    <w:charset w:val="00"/>
    <w:family w:val="roman"/>
    <w:pitch w:val="variable"/>
  </w:font>
  <w:font w:name="Microsoft Office Preview Fon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ckwell"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72844722"/>
    </w:sdtPr>
    <w:sdtContent>
      <w:p>
        <w:pPr>
          <w:pStyle w:val="Footer"/>
          <w:jc w:val="right"/>
          <w:rPr/>
        </w:pPr>
        <w:bookmarkStart w:id="0" w:name="_GoBack"/>
        <w:bookmarkEnd w:id="0"/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86010715"/>
    </w:sdtPr>
    <w:sdtContent>
      <w:p>
        <w:pPr>
          <w:pStyle w:val="Footer"/>
          <w:jc w:val="right"/>
          <w:rPr/>
        </w:pPr>
        <w:bookmarkStart w:id="1" w:name="_GoBack"/>
        <w:bookmarkEnd w:id="1"/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ckwell" w:hAnsi="Rockwell" w:eastAsia="Rockwell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1773"/>
    <w:pPr>
      <w:widowControl/>
      <w:bidi w:val="0"/>
      <w:spacing w:lineRule="auto" w:line="276" w:before="0" w:after="200"/>
      <w:jc w:val="left"/>
    </w:pPr>
    <w:rPr>
      <w:rFonts w:ascii="Rockwell" w:hAnsi="Rockwell" w:eastAsia="Rockwell" w:cs=""/>
      <w:color w:val="262626" w:themeColor="accent1" w:themeShade="bf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="Rockwell" w:hAnsi="Rockwell"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167d"/>
    <w:pPr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67d"/>
    <w:pPr>
      <w:spacing w:before="1000" w:after="0"/>
      <w:jc w:val="center"/>
      <w:outlineLvl w:val="2"/>
    </w:pPr>
    <w:rPr>
      <w:rFonts w:ascii="Rockwell" w:hAnsi="Rockwell" w:asciiTheme="majorHAnsi" w:hAnsiTheme="majorHAnsi"/>
      <w:caps/>
      <w:color w:val="FFFFFF" w:themeColor="background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="Rockwell" w:hAnsi="Rockwell" w:asciiTheme="majorHAnsi" w:hAnsiTheme="majorHAnsi"/>
      <w:color w:val="333333" w:themeColor="accent1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 w:val="true"/>
      <w:spacing w:lineRule="auto" w:line="240" w:before="0" w:after="0"/>
      <w:outlineLvl w:val="5"/>
    </w:pPr>
    <w:rPr>
      <w:rFonts w:ascii="Times New Roman" w:hAnsi="Times New Roman" w:eastAsia="Times New Roman" w:cs="Times New Roman"/>
      <w:color w:val="17365D" w:themeColor="text2" w:themeShade="bf"/>
      <w:sz w:val="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934b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166bc2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7167d"/>
    <w:rPr>
      <w:rFonts w:ascii="Rockwell" w:hAnsi="Rockwell" w:asciiTheme="majorHAnsi" w:hAnsiTheme="majorHAnsi"/>
      <w:caps/>
      <w:color w:val="595959" w:themeColor="text1" w:themeTint="a6"/>
      <w:sz w:val="44"/>
      <w:szCs w:val="4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7167d"/>
    <w:rPr>
      <w:rFonts w:ascii="Rockwell" w:hAnsi="Rockwell" w:asciiTheme="majorHAnsi" w:hAnsiTheme="majorHAnsi"/>
      <w:caps/>
      <w:color w:val="FFFFFF" w:themeColor="background1"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81773"/>
    <w:rPr>
      <w:rFonts w:ascii="Rockwell" w:hAnsi="Rockwell" w:asciiTheme="majorHAnsi" w:hAnsiTheme="majorHAnsi"/>
      <w:color w:val="333333" w:themeColor="accent1"/>
      <w:sz w:val="24"/>
    </w:rPr>
  </w:style>
  <w:style w:type="character" w:styleId="Heading6Char" w:customStyle="1">
    <w:name w:val="Heading 6 Char"/>
    <w:basedOn w:val="DefaultParagraphFont"/>
    <w:link w:val="Heading6"/>
    <w:qFormat/>
    <w:rsid w:val="004d4571"/>
    <w:rPr>
      <w:rFonts w:ascii="Times New Roman" w:hAnsi="Times New Roman" w:eastAsia="Times New Roman" w:cs="Times New Roman"/>
      <w:color w:val="17365D" w:themeColor="text2" w:themeShade="bf"/>
      <w:sz w:val="6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71c6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1c6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7167d"/>
    <w:rPr>
      <w:rFonts w:ascii="Rockwell" w:hAnsi="Rockwell" w:asciiTheme="majorHAnsi" w:hAnsiTheme="majorHAnsi"/>
      <w:caps/>
      <w:color w:val="FFFFFF" w:themeColor="background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qFormat/>
    <w:rsid w:val="00381773"/>
    <w:rPr>
      <w:rFonts w:ascii="Rockwell" w:hAnsi="Rockwell" w:asciiTheme="majorHAnsi" w:hAnsiTheme="majorHAnsi"/>
      <w:caps/>
      <w:color w:val="333333" w:themeColor="accent1"/>
      <w:sz w:val="36"/>
      <w:szCs w:val="36"/>
    </w:rPr>
  </w:style>
  <w:style w:type="character" w:styleId="Subtitle2Char" w:customStyle="1">
    <w:name w:val="Subtitle 2 Char"/>
    <w:basedOn w:val="Heading4Char"/>
    <w:link w:val="Subtitle2"/>
    <w:qFormat/>
    <w:rsid w:val="000d0fb4"/>
    <w:rPr>
      <w:rFonts w:ascii="Microsoft Office Preview Font" w:hAnsi="Microsoft Office Preview Font"/>
      <w:color w:val="948A54" w:themeColor="background2" w:themeShade="8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34b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tro" w:customStyle="1">
    <w:name w:val="Intro"/>
    <w:basedOn w:val="Normal"/>
    <w:qFormat/>
    <w:rsid w:val="00381773"/>
    <w:pPr>
      <w:ind w:left="1440" w:hanging="0"/>
    </w:pPr>
    <w:rPr>
      <w:sz w:val="28"/>
    </w:rPr>
  </w:style>
  <w:style w:type="paragraph" w:styleId="TabName" w:customStyle="1">
    <w:name w:val="Tab Name"/>
    <w:basedOn w:val="Normal"/>
    <w:qFormat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ilvl w:val="0"/>
        <w:numId w:val="1"/>
      </w:numPr>
      <w:spacing w:lineRule="auto" w:line="240" w:before="0" w:after="400"/>
      <w:jc w:val="center"/>
    </w:pPr>
    <w:rPr>
      <w:color w:val="333333" w:themeColor="accent1"/>
      <w:sz w:val="32"/>
      <w:lang w:bidi="hi-IN"/>
    </w:rPr>
  </w:style>
  <w:style w:type="paragraph" w:styleId="1Spine" w:customStyle="1">
    <w:name w:val="1&quot; Spine"/>
    <w:basedOn w:val="Normal"/>
    <w:qFormat/>
    <w:rsid w:val="00dc5a24"/>
    <w:pPr>
      <w:spacing w:lineRule="auto" w:line="240" w:before="0" w:after="0"/>
      <w:jc w:val="center"/>
    </w:pPr>
    <w:rPr>
      <w:b/>
      <w:color w:val="8064A2" w:themeColor="accent4"/>
      <w:sz w:val="44"/>
      <w:szCs w:val="44"/>
      <w:lang w:bidi="hi-IN"/>
    </w:rPr>
  </w:style>
  <w:style w:type="paragraph" w:styleId="15Spine" w:customStyle="1">
    <w:name w:val="1.5&quot; Spine"/>
    <w:basedOn w:val="Normal"/>
    <w:qFormat/>
    <w:rsid w:val="00dc5a24"/>
    <w:pPr>
      <w:spacing w:lineRule="auto" w:line="240" w:before="0" w:after="0"/>
      <w:jc w:val="center"/>
    </w:pPr>
    <w:rPr>
      <w:b/>
      <w:color w:val="8064A2" w:themeColor="accent4"/>
      <w:sz w:val="48"/>
      <w:szCs w:val="48"/>
      <w:lang w:bidi="hi-IN"/>
    </w:rPr>
  </w:style>
  <w:style w:type="paragraph" w:styleId="2Spine" w:customStyle="1">
    <w:name w:val="2&quot; Spine"/>
    <w:basedOn w:val="Normal"/>
    <w:qFormat/>
    <w:rsid w:val="00dc5a24"/>
    <w:pPr>
      <w:spacing w:lineRule="auto" w:line="240" w:before="0" w:after="0"/>
      <w:jc w:val="center"/>
    </w:pPr>
    <w:rPr>
      <w:b/>
      <w:color w:val="8064A2" w:themeColor="accent4"/>
      <w:sz w:val="56"/>
      <w:szCs w:val="56"/>
      <w:lang w:bidi="hi-IN"/>
    </w:rPr>
  </w:style>
  <w:style w:type="paragraph" w:styleId="3Spine" w:customStyle="1">
    <w:name w:val="3&quot; Spine"/>
    <w:basedOn w:val="Normal"/>
    <w:qFormat/>
    <w:rsid w:val="00dc5a24"/>
    <w:pPr>
      <w:spacing w:lineRule="auto" w:line="240" w:before="0" w:after="0"/>
      <w:jc w:val="center"/>
    </w:pPr>
    <w:rPr>
      <w:b/>
      <w:color w:val="8064A2" w:themeColor="accent4"/>
      <w:sz w:val="64"/>
      <w:szCs w:val="64"/>
      <w:lang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lassName" w:customStyle="1">
    <w:name w:val="Class Name"/>
    <w:basedOn w:val="Heading6"/>
    <w:qFormat/>
    <w:rsid w:val="00381773"/>
    <w:pPr>
      <w:jc w:val="center"/>
      <w:outlineLvl w:val="9"/>
    </w:pPr>
    <w:rPr>
      <w:rFonts w:ascii="Rockwell" w:hAnsi="Rockwell"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  <w:pPr>
      <w:outlineLvl w:val="9"/>
    </w:pPr>
    <w:rPr/>
  </w:style>
  <w:style w:type="paragraph" w:styleId="Subtitle2" w:customStyle="1">
    <w:name w:val="Subtitle 2"/>
    <w:link w:val="Subtitle2Char"/>
    <w:qFormat/>
    <w:rsid w:val="000d0fb4"/>
    <w:pPr>
      <w:widowControl/>
      <w:bidi w:val="0"/>
      <w:spacing w:lineRule="auto" w:line="240" w:before="0" w:after="200"/>
      <w:jc w:val="center"/>
    </w:pPr>
    <w:rPr>
      <w:rFonts w:ascii="Microsoft Office Preview Font" w:hAnsi="Microsoft Office Preview Font" w:eastAsia="Rockwell" w:cs=""/>
      <w:color w:val="948A54" w:themeColor="background2" w:themeShade="80"/>
      <w:kern w:val="0"/>
      <w:sz w:val="32"/>
      <w:szCs w:val="32"/>
      <w:lang w:val="en-US" w:eastAsia="en-US" w:bidi="ar-SA"/>
    </w:rPr>
  </w:style>
  <w:style w:type="paragraph" w:styleId="NoSpacing">
    <w:name w:val="No Spacing"/>
    <w:uiPriority w:val="1"/>
    <w:qFormat/>
    <w:rsid w:val="000d0fb4"/>
    <w:pPr>
      <w:widowControl/>
      <w:bidi w:val="0"/>
      <w:spacing w:lineRule="auto" w:line="240" w:before="0" w:after="0"/>
      <w:jc w:val="left"/>
    </w:pPr>
    <w:rPr>
      <w:rFonts w:ascii="Rockwell" w:hAnsi="Rockwell" w:eastAsia="Rockwell" w:cs=""/>
      <w:color w:val="262626" w:themeColor="accent1" w:themeShade="bf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HGMinchoB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6CE6A8591446649969F904CE38C835">
    <w:name w:val="876CE6A8591446649969F904CE38C835"/>
  </w:style>
  <w:style w:type="paragraph" w:customStyle="1" w:styleId="74E4C4F15B1F42039890D174AE23A917">
    <w:name w:val="74E4C4F15B1F42039890D174AE23A917"/>
  </w:style>
  <w:style w:type="paragraph" w:customStyle="1" w:styleId="2F744E45DBE0485BA02483A27B79AF4A">
    <w:name w:val="2F744E45DBE0485BA02483A27B79AF4A"/>
  </w:style>
  <w:style w:type="paragraph" w:customStyle="1" w:styleId="B79572B7BA8240CDAB84DC8A110C91C9">
    <w:name w:val="B79572B7BA8240CDAB84DC8A110C9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oundry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project or report notebook kit.dotx</Template>
  <TotalTime>5</TotalTime>
  <Application>LibreOffice/7.2.0.4$Windows_X86_64 LibreOffice_project/9a9c6381e3f7a62afc1329bd359cc48accb6435b</Application>
  <AppVersion>15.0000</AppVersion>
  <Pages>5</Pages>
  <Words>141</Words>
  <Characters>598</Characters>
  <CharactersWithSpaces>683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2021-08-13T07:54:00Z</dcterms:created>
  <dc:creator>Benjamin Krog</dc:creator>
  <dc:description/>
  <dc:language>en-ZA</dc:language>
  <cp:lastModifiedBy>Benjamin Krog</cp:lastModifiedBy>
  <dcterms:modified xsi:type="dcterms:W3CDTF">2021-08-13T07:59:00Z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rustLevel">
    <vt:r8>1</vt:r8>
  </property>
  <property fmtid="{D5CDD505-2E9C-101B-9397-08002B2CF9AE}" pid="3" name="Applications">
    <vt:lpwstr>95;#zwd120;#448;#zwd140;#79;#tpl120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ImageGenStatus">
    <vt:lpwstr>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ViolationReportStatus">
    <vt:lpwstr>None</vt:lpwstr>
  </property>
</Properties>
</file>